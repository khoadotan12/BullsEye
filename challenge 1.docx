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EB" w:rsidRPr="00BB3343" w:rsidRDefault="00BB3343">
      <w:pPr>
        <w:pStyle w:val="Heading1"/>
        <w:rPr>
          <w:lang w:val="vi-VN"/>
        </w:rPr>
      </w:pPr>
      <w:r>
        <w:t>Programming</w:t>
      </w:r>
      <w:r>
        <w:rPr>
          <w:lang w:val="vi-VN"/>
        </w:rPr>
        <w:t xml:space="preserve"> to-do list</w:t>
      </w:r>
    </w:p>
    <w:p w:rsidR="00BB3343" w:rsidRPr="00BB3343" w:rsidRDefault="00BB3343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 w:rsidRPr="00BB3343">
        <w:rPr>
          <w:rFonts w:eastAsiaTheme="majorEastAsia" w:cs="Calibri"/>
          <w:b/>
          <w:color w:val="7F7F7F" w:themeColor="text1" w:themeTint="80"/>
          <w:sz w:val="40"/>
          <w:szCs w:val="40"/>
        </w:rPr>
        <w:t>Thêm</w:t>
      </w:r>
      <w:proofErr w:type="spellEnd"/>
      <w:r w:rsidRPr="00BB3343"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button “Hit me”</w:t>
      </w:r>
    </w:p>
    <w:p w:rsidR="00BB3343" w:rsidRPr="00BB3343" w:rsidRDefault="00BB3343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 w:rsidRPr="00BB3343">
        <w:rPr>
          <w:rFonts w:eastAsiaTheme="majorEastAsia" w:cs="Calibri"/>
          <w:b/>
          <w:color w:val="7F7F7F" w:themeColor="text1" w:themeTint="80"/>
          <w:sz w:val="40"/>
          <w:szCs w:val="40"/>
        </w:rPr>
        <w:t>Thêm</w:t>
      </w:r>
      <w:proofErr w:type="spellEnd"/>
      <w:r w:rsidRPr="00BB3343"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slider có giá trị từ </w:t>
      </w:r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>1 đến 100 vào màn hình.</w:t>
      </w:r>
    </w:p>
    <w:p w:rsidR="00BB3343" w:rsidRDefault="00BB3343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Thêm</w:t>
      </w:r>
      <w:proofErr w:type="spellEnd"/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các label, reset button và info button lên màn hình.</w:t>
      </w:r>
    </w:p>
    <w:p w:rsidR="00BB3343" w:rsidRPr="00023730" w:rsidRDefault="00023730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Bắt</w:t>
      </w:r>
      <w:proofErr w:type="spellEnd"/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sự kiện click button “Hit me” và show lên popup.</w:t>
      </w:r>
    </w:p>
    <w:p w:rsidR="00023730" w:rsidRPr="00C207C9" w:rsidRDefault="00C207C9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Generate</w:t>
      </w:r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giá trị random từ 1 </w:t>
      </w:r>
      <w:r w:rsidRPr="00C207C9"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sym w:font="Wingdings" w:char="F0E0"/>
      </w:r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100.</w:t>
      </w:r>
    </w:p>
    <w:p w:rsidR="00C207C9" w:rsidRPr="00C207C9" w:rsidRDefault="00C207C9" w:rsidP="00BB3343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Tính</w:t>
      </w:r>
      <w:proofErr w:type="spellEnd"/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giá trị của slider khi click button Hit me.</w:t>
      </w:r>
    </w:p>
    <w:p w:rsidR="00C207C9" w:rsidRPr="00C207C9" w:rsidRDefault="00C207C9" w:rsidP="00C207C9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So</w:t>
      </w:r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sánh kết quả và cộng vào score, quay lại round mới.</w:t>
      </w:r>
    </w:p>
    <w:p w:rsidR="00C207C9" w:rsidRPr="00C207C9" w:rsidRDefault="00C207C9" w:rsidP="00C207C9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Xoá</w:t>
      </w:r>
      <w:proofErr w:type="spellEnd"/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thông tin score và round khi click vào reset button.</w:t>
      </w:r>
    </w:p>
    <w:p w:rsidR="00C207C9" w:rsidRPr="00C207C9" w:rsidRDefault="00C207C9" w:rsidP="00C207C9">
      <w:pPr>
        <w:pStyle w:val="ListNumber"/>
        <w:rPr>
          <w:rFonts w:eastAsiaTheme="majorEastAsia" w:cs="Calibri"/>
          <w:b/>
          <w:color w:val="7F7F7F" w:themeColor="text1" w:themeTint="80"/>
          <w:sz w:val="40"/>
          <w:szCs w:val="40"/>
        </w:rPr>
      </w:pPr>
      <w:proofErr w:type="spellStart"/>
      <w:r>
        <w:rPr>
          <w:rFonts w:eastAsiaTheme="majorEastAsia" w:cs="Calibri"/>
          <w:b/>
          <w:color w:val="7F7F7F" w:themeColor="text1" w:themeTint="80"/>
          <w:sz w:val="40"/>
          <w:szCs w:val="40"/>
        </w:rPr>
        <w:t>Đặt</w:t>
      </w:r>
      <w:proofErr w:type="spellEnd"/>
      <w:r>
        <w:rPr>
          <w:rFonts w:eastAsiaTheme="majorEastAsia" w:cs="Calibri"/>
          <w:b/>
          <w:color w:val="7F7F7F" w:themeColor="text1" w:themeTint="80"/>
          <w:sz w:val="40"/>
          <w:szCs w:val="40"/>
          <w:lang w:val="vi-VN"/>
        </w:rPr>
        <w:t xml:space="preserve"> app hiển thị ở dạng landscape.</w:t>
      </w:r>
      <w:bookmarkStart w:id="0" w:name="_GoBack"/>
      <w:bookmarkEnd w:id="0"/>
    </w:p>
    <w:p w:rsidR="003A05EB" w:rsidRDefault="003A05EB">
      <w:pPr>
        <w:pStyle w:val="Heading2"/>
      </w:pPr>
    </w:p>
    <w:sectPr w:rsidR="003A0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20B" w:rsidRDefault="00FD020B">
      <w:pPr>
        <w:spacing w:after="0" w:line="240" w:lineRule="auto"/>
      </w:pPr>
      <w:r>
        <w:separator/>
      </w:r>
    </w:p>
    <w:p w:rsidR="00FD020B" w:rsidRDefault="00FD020B"/>
    <w:p w:rsidR="00FD020B" w:rsidRDefault="00FD020B"/>
  </w:endnote>
  <w:endnote w:type="continuationSeparator" w:id="0">
    <w:p w:rsidR="00FD020B" w:rsidRDefault="00FD020B">
      <w:pPr>
        <w:spacing w:after="0" w:line="240" w:lineRule="auto"/>
      </w:pPr>
      <w:r>
        <w:continuationSeparator/>
      </w:r>
    </w:p>
    <w:p w:rsidR="00FD020B" w:rsidRDefault="00FD020B"/>
    <w:p w:rsidR="00FD020B" w:rsidRDefault="00FD0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EB" w:rsidRDefault="003A0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5EB" w:rsidRDefault="00FD02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EB" w:rsidRDefault="003A0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20B" w:rsidRDefault="00FD020B">
      <w:pPr>
        <w:spacing w:after="0" w:line="240" w:lineRule="auto"/>
      </w:pPr>
      <w:r>
        <w:separator/>
      </w:r>
    </w:p>
    <w:p w:rsidR="00FD020B" w:rsidRDefault="00FD020B"/>
    <w:p w:rsidR="00FD020B" w:rsidRDefault="00FD020B"/>
  </w:footnote>
  <w:footnote w:type="continuationSeparator" w:id="0">
    <w:p w:rsidR="00FD020B" w:rsidRDefault="00FD020B">
      <w:pPr>
        <w:spacing w:after="0" w:line="240" w:lineRule="auto"/>
      </w:pPr>
      <w:r>
        <w:continuationSeparator/>
      </w:r>
    </w:p>
    <w:p w:rsidR="00FD020B" w:rsidRDefault="00FD020B"/>
    <w:p w:rsidR="00FD020B" w:rsidRDefault="00FD0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EB" w:rsidRDefault="003A0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EB" w:rsidRDefault="003A0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EB" w:rsidRDefault="003A0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3"/>
    <w:rsid w:val="00023730"/>
    <w:rsid w:val="003A05EB"/>
    <w:rsid w:val="00BB3343"/>
    <w:rsid w:val="00C207C9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3DCBA"/>
  <w15:chartTrackingRefBased/>
  <w15:docId w15:val="{8FBD3828-509B-624D-98F1-6ADFC6D3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4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pu11831/Library/Containers/com.microsoft.Word/Data/Library/Application%20Support/Microsoft/Office/16.0/DTS/en-US%7bAEBA1386-D6EB-AB45-9D1D-0BC6C4823B5E%7d/%7b65CAC9ED-647C-E346-BBE7-0D987992F70D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Khoa. Đỗ Tấn (2)</cp:lastModifiedBy>
  <cp:revision>2</cp:revision>
  <dcterms:created xsi:type="dcterms:W3CDTF">2019-03-16T05:25:00Z</dcterms:created>
  <dcterms:modified xsi:type="dcterms:W3CDTF">2019-03-16T05:41:00Z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